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89" w:rsidRDefault="00981C89" w:rsidP="009E049F">
      <w:pPr>
        <w:jc w:val="left"/>
      </w:pPr>
    </w:p>
    <w:p w:rsidR="00DB1943" w:rsidRPr="00DB1943" w:rsidRDefault="00DB1943" w:rsidP="00DB1943">
      <w:pPr>
        <w:jc w:val="left"/>
        <w:rPr>
          <w:b/>
        </w:rPr>
      </w:pPr>
      <w:r w:rsidRPr="00DB1943">
        <w:rPr>
          <w:b/>
        </w:rPr>
        <w:t xml:space="preserve">Dans </w:t>
      </w:r>
      <w:proofErr w:type="spellStart"/>
      <w:r w:rsidRPr="00DB1943">
        <w:rPr>
          <w:b/>
        </w:rPr>
        <w:t>GenreDal.php</w:t>
      </w:r>
      <w:proofErr w:type="spellEnd"/>
      <w:r w:rsidR="009E049F" w:rsidRPr="00DB1943">
        <w:rPr>
          <w:b/>
        </w:rPr>
        <w:t xml:space="preserve">  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>/**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* ajoute un genre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* @param   </w:t>
      </w:r>
      <w:proofErr w:type="gramStart"/>
      <w:r w:rsidRPr="009E049F">
        <w:rPr>
          <w:rFonts w:ascii="Courier New" w:hAnsi="Courier New" w:cs="Courier New"/>
        </w:rPr>
        <w:t>string  $</w:t>
      </w:r>
      <w:proofErr w:type="gramEnd"/>
      <w:r w:rsidRPr="009E049F">
        <w:rPr>
          <w:rFonts w:ascii="Courier New" w:hAnsi="Courier New" w:cs="Courier New"/>
        </w:rPr>
        <w:t>code : le code du genre à ajouter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* @param   </w:t>
      </w:r>
      <w:proofErr w:type="gramStart"/>
      <w:r w:rsidRPr="009E049F">
        <w:rPr>
          <w:rFonts w:ascii="Courier New" w:hAnsi="Courier New" w:cs="Courier New"/>
        </w:rPr>
        <w:t>string  $</w:t>
      </w:r>
      <w:proofErr w:type="gramEnd"/>
      <w:r w:rsidRPr="009E049F">
        <w:rPr>
          <w:rFonts w:ascii="Courier New" w:hAnsi="Courier New" w:cs="Courier New"/>
        </w:rPr>
        <w:t>libelle : le libellé du genre à ajouter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* @</w:t>
      </w:r>
      <w:proofErr w:type="gramStart"/>
      <w:r w:rsidRPr="009E049F">
        <w:rPr>
          <w:rFonts w:ascii="Courier New" w:hAnsi="Courier New" w:cs="Courier New"/>
        </w:rPr>
        <w:t>return  le</w:t>
      </w:r>
      <w:proofErr w:type="gramEnd"/>
      <w:r w:rsidRPr="009E049F">
        <w:rPr>
          <w:rFonts w:ascii="Courier New" w:hAnsi="Courier New" w:cs="Courier New"/>
        </w:rPr>
        <w:t xml:space="preserve"> </w:t>
      </w:r>
      <w:r w:rsidR="00DB1943">
        <w:rPr>
          <w:rFonts w:ascii="Courier New" w:hAnsi="Courier New" w:cs="Courier New"/>
        </w:rPr>
        <w:t>nombre de lignes affectées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*/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</w:t>
      </w:r>
      <w:proofErr w:type="gramStart"/>
      <w:r w:rsidRPr="009E049F">
        <w:rPr>
          <w:rFonts w:ascii="Courier New" w:hAnsi="Courier New" w:cs="Courier New"/>
        </w:rPr>
        <w:t>public</w:t>
      </w:r>
      <w:proofErr w:type="gramEnd"/>
      <w:r w:rsidRPr="009E049F">
        <w:rPr>
          <w:rFonts w:ascii="Courier New" w:hAnsi="Courier New" w:cs="Courier New"/>
        </w:rPr>
        <w:t xml:space="preserve"> </w:t>
      </w:r>
      <w:proofErr w:type="spellStart"/>
      <w:r w:rsidRPr="009E049F">
        <w:rPr>
          <w:rFonts w:ascii="Courier New" w:hAnsi="Courier New" w:cs="Courier New"/>
        </w:rPr>
        <w:t>static</w:t>
      </w:r>
      <w:proofErr w:type="spellEnd"/>
      <w:r w:rsidRPr="009E049F">
        <w:rPr>
          <w:rFonts w:ascii="Courier New" w:hAnsi="Courier New" w:cs="Courier New"/>
        </w:rPr>
        <w:t xml:space="preserve"> </w:t>
      </w:r>
      <w:proofErr w:type="spellStart"/>
      <w:r w:rsidRPr="009E049F">
        <w:rPr>
          <w:rFonts w:ascii="Courier New" w:hAnsi="Courier New" w:cs="Courier New"/>
        </w:rPr>
        <w:t>function</w:t>
      </w:r>
      <w:proofErr w:type="spellEnd"/>
      <w:r w:rsidRPr="009E049F">
        <w:rPr>
          <w:rFonts w:ascii="Courier New" w:hAnsi="Courier New" w:cs="Courier New"/>
        </w:rPr>
        <w:t xml:space="preserve"> </w:t>
      </w:r>
      <w:proofErr w:type="spellStart"/>
      <w:r w:rsidRPr="009E049F">
        <w:rPr>
          <w:rFonts w:ascii="Courier New" w:hAnsi="Courier New" w:cs="Courier New"/>
        </w:rPr>
        <w:t>addGenre</w:t>
      </w:r>
      <w:proofErr w:type="spellEnd"/>
      <w:r w:rsidRPr="009E049F">
        <w:rPr>
          <w:rFonts w:ascii="Courier New" w:hAnsi="Courier New" w:cs="Courier New"/>
        </w:rPr>
        <w:t>($code, $libelle) {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$</w:t>
      </w:r>
      <w:proofErr w:type="spellStart"/>
      <w:r w:rsidRPr="009E049F">
        <w:rPr>
          <w:rFonts w:ascii="Courier New" w:hAnsi="Courier New" w:cs="Courier New"/>
        </w:rPr>
        <w:t>cnx</w:t>
      </w:r>
      <w:proofErr w:type="spellEnd"/>
      <w:r w:rsidRPr="009E049F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E049F">
        <w:rPr>
          <w:rFonts w:ascii="Courier New" w:hAnsi="Courier New" w:cs="Courier New"/>
        </w:rPr>
        <w:t>PdoDao</w:t>
      </w:r>
      <w:proofErr w:type="spellEnd"/>
      <w:r w:rsidRPr="009E049F">
        <w:rPr>
          <w:rFonts w:ascii="Courier New" w:hAnsi="Courier New" w:cs="Courier New"/>
        </w:rPr>
        <w:t>(</w:t>
      </w:r>
      <w:proofErr w:type="gramEnd"/>
      <w:r w:rsidRPr="009E049F">
        <w:rPr>
          <w:rFonts w:ascii="Courier New" w:hAnsi="Courier New" w:cs="Courier New"/>
        </w:rPr>
        <w:t>);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$</w:t>
      </w:r>
      <w:proofErr w:type="spellStart"/>
      <w:r w:rsidRPr="009E049F">
        <w:rPr>
          <w:rFonts w:ascii="Courier New" w:hAnsi="Courier New" w:cs="Courier New"/>
        </w:rPr>
        <w:t>qry</w:t>
      </w:r>
      <w:proofErr w:type="spellEnd"/>
      <w:r w:rsidRPr="009E049F">
        <w:rPr>
          <w:rFonts w:ascii="Courier New" w:hAnsi="Courier New" w:cs="Courier New"/>
        </w:rPr>
        <w:t xml:space="preserve"> = 'INSERT INTO genre VALUES </w:t>
      </w:r>
      <w:proofErr w:type="gramStart"/>
      <w:r w:rsidRPr="009E049F">
        <w:rPr>
          <w:rFonts w:ascii="Courier New" w:hAnsi="Courier New" w:cs="Courier New"/>
        </w:rPr>
        <w:t>(?,?</w:t>
      </w:r>
      <w:proofErr w:type="gramEnd"/>
      <w:r w:rsidRPr="009E049F">
        <w:rPr>
          <w:rFonts w:ascii="Courier New" w:hAnsi="Courier New" w:cs="Courier New"/>
        </w:rPr>
        <w:t>)';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$</w:t>
      </w:r>
      <w:proofErr w:type="spellStart"/>
      <w:r w:rsidRPr="009E049F">
        <w:rPr>
          <w:rFonts w:ascii="Courier New" w:hAnsi="Courier New" w:cs="Courier New"/>
        </w:rPr>
        <w:t>res</w:t>
      </w:r>
      <w:proofErr w:type="spellEnd"/>
      <w:r w:rsidRPr="009E049F">
        <w:rPr>
          <w:rFonts w:ascii="Courier New" w:hAnsi="Courier New" w:cs="Courier New"/>
        </w:rPr>
        <w:t xml:space="preserve"> = $</w:t>
      </w:r>
      <w:proofErr w:type="spellStart"/>
      <w:r w:rsidRPr="009E049F">
        <w:rPr>
          <w:rFonts w:ascii="Courier New" w:hAnsi="Courier New" w:cs="Courier New"/>
        </w:rPr>
        <w:t>cnx</w:t>
      </w:r>
      <w:proofErr w:type="spellEnd"/>
      <w:r w:rsidRPr="009E049F">
        <w:rPr>
          <w:rFonts w:ascii="Courier New" w:hAnsi="Courier New" w:cs="Courier New"/>
        </w:rPr>
        <w:t>-&gt;</w:t>
      </w:r>
      <w:proofErr w:type="spellStart"/>
      <w:proofErr w:type="gramStart"/>
      <w:r w:rsidRPr="009E049F">
        <w:rPr>
          <w:rFonts w:ascii="Courier New" w:hAnsi="Courier New" w:cs="Courier New"/>
        </w:rPr>
        <w:t>execSQL</w:t>
      </w:r>
      <w:proofErr w:type="spellEnd"/>
      <w:r w:rsidRPr="009E049F">
        <w:rPr>
          <w:rFonts w:ascii="Courier New" w:hAnsi="Courier New" w:cs="Courier New"/>
        </w:rPr>
        <w:t>(</w:t>
      </w:r>
      <w:proofErr w:type="gramEnd"/>
      <w:r w:rsidRPr="009E049F">
        <w:rPr>
          <w:rFonts w:ascii="Courier New" w:hAnsi="Courier New" w:cs="Courier New"/>
        </w:rPr>
        <w:t>$</w:t>
      </w:r>
      <w:proofErr w:type="spellStart"/>
      <w:r w:rsidRPr="009E049F">
        <w:rPr>
          <w:rFonts w:ascii="Courier New" w:hAnsi="Courier New" w:cs="Courier New"/>
        </w:rPr>
        <w:t>qry</w:t>
      </w:r>
      <w:proofErr w:type="spellEnd"/>
      <w:r w:rsidRPr="009E049F">
        <w:rPr>
          <w:rFonts w:ascii="Courier New" w:hAnsi="Courier New" w:cs="Courier New"/>
        </w:rPr>
        <w:t xml:space="preserve">, </w:t>
      </w:r>
      <w:proofErr w:type="spellStart"/>
      <w:r w:rsidRPr="009E049F">
        <w:rPr>
          <w:rFonts w:ascii="Courier New" w:hAnsi="Courier New" w:cs="Courier New"/>
        </w:rPr>
        <w:t>array</w:t>
      </w:r>
      <w:proofErr w:type="spellEnd"/>
      <w:r w:rsidRPr="009E049F">
        <w:rPr>
          <w:rFonts w:ascii="Courier New" w:hAnsi="Courier New" w:cs="Courier New"/>
        </w:rPr>
        <w:t>(// nb de lignes affectées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    $code,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    $libelle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        )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);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</w:t>
      </w:r>
      <w:proofErr w:type="gramStart"/>
      <w:r w:rsidRPr="009E049F">
        <w:rPr>
          <w:rFonts w:ascii="Courier New" w:hAnsi="Courier New" w:cs="Courier New"/>
        </w:rPr>
        <w:t>if</w:t>
      </w:r>
      <w:proofErr w:type="gramEnd"/>
      <w:r w:rsidRPr="009E049F">
        <w:rPr>
          <w:rFonts w:ascii="Courier New" w:hAnsi="Courier New" w:cs="Courier New"/>
        </w:rPr>
        <w:t xml:space="preserve"> (</w:t>
      </w:r>
      <w:proofErr w:type="spellStart"/>
      <w:r w:rsidRPr="009E049F">
        <w:rPr>
          <w:rFonts w:ascii="Courier New" w:hAnsi="Courier New" w:cs="Courier New"/>
        </w:rPr>
        <w:t>is_a</w:t>
      </w:r>
      <w:proofErr w:type="spellEnd"/>
      <w:r w:rsidRPr="009E049F">
        <w:rPr>
          <w:rFonts w:ascii="Courier New" w:hAnsi="Courier New" w:cs="Courier New"/>
        </w:rPr>
        <w:t>($</w:t>
      </w:r>
      <w:proofErr w:type="spellStart"/>
      <w:r w:rsidRPr="009E049F">
        <w:rPr>
          <w:rFonts w:ascii="Courier New" w:hAnsi="Courier New" w:cs="Courier New"/>
        </w:rPr>
        <w:t>res</w:t>
      </w:r>
      <w:proofErr w:type="spellEnd"/>
      <w:r w:rsidRPr="009E049F">
        <w:rPr>
          <w:rFonts w:ascii="Courier New" w:hAnsi="Courier New" w:cs="Courier New"/>
        </w:rPr>
        <w:t>, '</w:t>
      </w:r>
      <w:proofErr w:type="spellStart"/>
      <w:r w:rsidRPr="009E049F">
        <w:rPr>
          <w:rFonts w:ascii="Courier New" w:hAnsi="Courier New" w:cs="Courier New"/>
        </w:rPr>
        <w:t>PDOException</w:t>
      </w:r>
      <w:proofErr w:type="spellEnd"/>
      <w:r w:rsidRPr="009E049F">
        <w:rPr>
          <w:rFonts w:ascii="Courier New" w:hAnsi="Courier New" w:cs="Courier New"/>
        </w:rPr>
        <w:t>')) {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    </w:t>
      </w:r>
      <w:proofErr w:type="gramStart"/>
      <w:r w:rsidRPr="009E049F">
        <w:rPr>
          <w:rFonts w:ascii="Courier New" w:hAnsi="Courier New" w:cs="Courier New"/>
        </w:rPr>
        <w:t>return</w:t>
      </w:r>
      <w:proofErr w:type="gramEnd"/>
      <w:r w:rsidRPr="009E049F">
        <w:rPr>
          <w:rFonts w:ascii="Courier New" w:hAnsi="Courier New" w:cs="Courier New"/>
        </w:rPr>
        <w:t xml:space="preserve"> PDO_EXCEPTION_VALUE;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}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    </w:t>
      </w:r>
      <w:proofErr w:type="gramStart"/>
      <w:r w:rsidRPr="009E049F">
        <w:rPr>
          <w:rFonts w:ascii="Courier New" w:hAnsi="Courier New" w:cs="Courier New"/>
        </w:rPr>
        <w:t>return</w:t>
      </w:r>
      <w:proofErr w:type="gramEnd"/>
      <w:r w:rsidRPr="009E049F">
        <w:rPr>
          <w:rFonts w:ascii="Courier New" w:hAnsi="Courier New" w:cs="Courier New"/>
        </w:rPr>
        <w:t xml:space="preserve"> $</w:t>
      </w:r>
      <w:proofErr w:type="spellStart"/>
      <w:r w:rsidR="00DB1943">
        <w:rPr>
          <w:rFonts w:ascii="Courier New" w:hAnsi="Courier New" w:cs="Courier New"/>
        </w:rPr>
        <w:t>res</w:t>
      </w:r>
      <w:proofErr w:type="spellEnd"/>
      <w:r w:rsidRPr="009E049F">
        <w:rPr>
          <w:rFonts w:ascii="Courier New" w:hAnsi="Courier New" w:cs="Courier New"/>
        </w:rPr>
        <w:t>;</w:t>
      </w:r>
    </w:p>
    <w:p w:rsidR="009E049F" w:rsidRDefault="009E049F" w:rsidP="009E049F">
      <w:pPr>
        <w:jc w:val="left"/>
        <w:rPr>
          <w:rFonts w:ascii="Courier New" w:hAnsi="Courier New" w:cs="Courier New"/>
        </w:rPr>
      </w:pPr>
      <w:r w:rsidRPr="009E049F">
        <w:rPr>
          <w:rFonts w:ascii="Courier New" w:hAnsi="Courier New" w:cs="Courier New"/>
        </w:rPr>
        <w:t xml:space="preserve">    }</w:t>
      </w:r>
    </w:p>
    <w:p w:rsidR="009E049F" w:rsidRPr="009E049F" w:rsidRDefault="009E049F" w:rsidP="009E049F">
      <w:pPr>
        <w:jc w:val="left"/>
        <w:rPr>
          <w:rFonts w:ascii="Courier New" w:hAnsi="Courier New" w:cs="Courier New"/>
        </w:rPr>
      </w:pPr>
    </w:p>
    <w:p w:rsidR="002704E1" w:rsidRDefault="002704E1" w:rsidP="002704E1">
      <w:pPr>
        <w:jc w:val="left"/>
      </w:pPr>
    </w:p>
    <w:p w:rsidR="00DB1943" w:rsidRDefault="00DB1943" w:rsidP="002704E1">
      <w:pPr>
        <w:jc w:val="left"/>
        <w:rPr>
          <w:b/>
        </w:rPr>
      </w:pPr>
      <w:r w:rsidRPr="00DB1943">
        <w:rPr>
          <w:b/>
        </w:rPr>
        <w:t xml:space="preserve">Dans </w:t>
      </w:r>
      <w:proofErr w:type="spellStart"/>
      <w:r w:rsidRPr="00DB1943">
        <w:rPr>
          <w:b/>
        </w:rPr>
        <w:t>c_gererGenres.php</w:t>
      </w:r>
      <w:proofErr w:type="spellEnd"/>
    </w:p>
    <w:p w:rsidR="00AD5D6E" w:rsidRPr="00DB1943" w:rsidRDefault="00AD5D6E" w:rsidP="002704E1">
      <w:pPr>
        <w:jc w:val="left"/>
        <w:rPr>
          <w:b/>
        </w:rPr>
      </w:pPr>
    </w:p>
    <w:p w:rsidR="00DB1943" w:rsidRPr="002704E1" w:rsidRDefault="00AD5D6E" w:rsidP="00AD5D6E">
      <w:r>
        <w:t xml:space="preserve">Le test ligne 80 et 81 est modifié : on teste sur le nombre de lignes effectivement modifiées : </w:t>
      </w:r>
    </w:p>
    <w:p w:rsidR="009E049F" w:rsidRDefault="00D43FDE" w:rsidP="009E049F">
      <w:pPr>
        <w:jc w:val="left"/>
      </w:pPr>
      <w:r w:rsidRPr="004536B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51" type="#_x0000_t75" style="width:482pt;height:100pt;visibility:visible;mso-wrap-style:square">
            <v:imagedata r:id="rId7" o:title=""/>
          </v:shape>
        </w:pict>
      </w:r>
    </w:p>
    <w:p w:rsidR="00DB1943" w:rsidRPr="009E049F" w:rsidRDefault="00DB1943" w:rsidP="009E049F">
      <w:pPr>
        <w:jc w:val="left"/>
        <w:rPr>
          <w:rFonts w:ascii="Courier New" w:hAnsi="Courier New" w:cs="Courier New"/>
        </w:rPr>
      </w:pPr>
      <w:bookmarkStart w:id="0" w:name="_GoBack"/>
      <w:bookmarkEnd w:id="0"/>
    </w:p>
    <w:sectPr w:rsidR="00DB1943" w:rsidRPr="009E049F">
      <w:headerReference w:type="default" r:id="rId8"/>
      <w:footerReference w:type="default" r:id="rId9"/>
      <w:endnotePr>
        <w:numFmt w:val="decimal"/>
      </w:endnotePr>
      <w:pgSz w:w="11907" w:h="16840" w:code="9"/>
      <w:pgMar w:top="567" w:right="1134" w:bottom="851" w:left="1134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F03" w:rsidRDefault="008F0F03">
      <w:r>
        <w:separator/>
      </w:r>
    </w:p>
  </w:endnote>
  <w:endnote w:type="continuationSeparator" w:id="0">
    <w:p w:rsidR="008F0F03" w:rsidRDefault="008F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FB8" w:rsidRPr="00334EF6" w:rsidRDefault="00334EF6" w:rsidP="00480F17">
    <w:pPr>
      <w:pStyle w:val="Pieddepage"/>
      <w:pBdr>
        <w:top w:val="single" w:sz="6" w:space="1" w:color="auto"/>
      </w:pBdr>
      <w:tabs>
        <w:tab w:val="clear" w:pos="9072"/>
        <w:tab w:val="right" w:pos="9639"/>
      </w:tabs>
    </w:pPr>
    <w:r>
      <w:rPr>
        <w:rStyle w:val="Numrodepage"/>
        <w:i/>
        <w:sz w:val="22"/>
      </w:rPr>
      <w:tab/>
    </w:r>
    <w:r>
      <w:rPr>
        <w:rStyle w:val="Numrodepage"/>
        <w:i/>
        <w:sz w:val="22"/>
      </w:rPr>
      <w:tab/>
      <w:t xml:space="preserve">Page </w:t>
    </w:r>
    <w:r>
      <w:rPr>
        <w:rStyle w:val="Numrodepage"/>
        <w:i/>
        <w:sz w:val="22"/>
      </w:rPr>
      <w:fldChar w:fldCharType="begin"/>
    </w:r>
    <w:r>
      <w:rPr>
        <w:rStyle w:val="Numrodepage"/>
        <w:i/>
        <w:sz w:val="22"/>
      </w:rPr>
      <w:instrText xml:space="preserve"> PAGE </w:instrText>
    </w:r>
    <w:r>
      <w:rPr>
        <w:rStyle w:val="Numrodepage"/>
        <w:i/>
        <w:sz w:val="22"/>
      </w:rPr>
      <w:fldChar w:fldCharType="separate"/>
    </w:r>
    <w:r w:rsidR="00214090">
      <w:rPr>
        <w:rStyle w:val="Numrodepage"/>
        <w:i/>
        <w:noProof/>
        <w:sz w:val="22"/>
      </w:rPr>
      <w:t>7</w:t>
    </w:r>
    <w:r>
      <w:rPr>
        <w:rStyle w:val="Numrodepage"/>
        <w:i/>
        <w:sz w:val="22"/>
      </w:rPr>
      <w:fldChar w:fldCharType="end"/>
    </w:r>
    <w:r>
      <w:rPr>
        <w:rStyle w:val="Numrodepage"/>
        <w:i/>
        <w:sz w:val="22"/>
      </w:rPr>
      <w:t>/</w:t>
    </w:r>
    <w:r>
      <w:rPr>
        <w:rStyle w:val="Numrodepage"/>
        <w:i/>
        <w:sz w:val="22"/>
      </w:rPr>
      <w:fldChar w:fldCharType="begin"/>
    </w:r>
    <w:r>
      <w:rPr>
        <w:rStyle w:val="Numrodepage"/>
        <w:i/>
        <w:sz w:val="22"/>
      </w:rPr>
      <w:instrText xml:space="preserve"> NUMPAGES \* ARABIC </w:instrText>
    </w:r>
    <w:r>
      <w:rPr>
        <w:rStyle w:val="Numrodepage"/>
        <w:i/>
        <w:sz w:val="22"/>
      </w:rPr>
      <w:fldChar w:fldCharType="separate"/>
    </w:r>
    <w:r w:rsidR="00214090">
      <w:rPr>
        <w:rStyle w:val="Numrodepage"/>
        <w:i/>
        <w:noProof/>
        <w:sz w:val="22"/>
      </w:rPr>
      <w:t>10</w:t>
    </w:r>
    <w:r>
      <w:rPr>
        <w:rStyle w:val="Numrodepage"/>
        <w:i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F03" w:rsidRDefault="008F0F03">
      <w:r>
        <w:separator/>
      </w:r>
    </w:p>
  </w:footnote>
  <w:footnote w:type="continuationSeparator" w:id="0">
    <w:p w:rsidR="008F0F03" w:rsidRDefault="008F0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FB8" w:rsidRDefault="008F0F03" w:rsidP="009F1991">
    <w:pPr>
      <w:pStyle w:val="En-tte"/>
    </w:pPr>
    <w:r>
      <w:rPr>
        <w:i/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81.5pt;height:35.5pt">
          <v:imagedata r:id="rId1" o:title="petit_logo_08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A989FA8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0000003"/>
    <w:multiLevelType w:val="singleLevel"/>
    <w:tmpl w:val="00000003"/>
    <w:name w:val="WW8Num21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3" w15:restartNumberingAfterBreak="0">
    <w:nsid w:val="098A26CD"/>
    <w:multiLevelType w:val="hybridMultilevel"/>
    <w:tmpl w:val="A0881A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0171F"/>
    <w:multiLevelType w:val="hybridMultilevel"/>
    <w:tmpl w:val="45D2E3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060E7"/>
    <w:multiLevelType w:val="hybridMultilevel"/>
    <w:tmpl w:val="A8E251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4D65CF"/>
    <w:multiLevelType w:val="hybridMultilevel"/>
    <w:tmpl w:val="D15085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C13B93"/>
    <w:multiLevelType w:val="hybridMultilevel"/>
    <w:tmpl w:val="188299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BB4BC6"/>
    <w:multiLevelType w:val="hybridMultilevel"/>
    <w:tmpl w:val="3B2678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0A6ABF"/>
    <w:multiLevelType w:val="singleLevel"/>
    <w:tmpl w:val="1FC2957E"/>
    <w:lvl w:ilvl="0">
      <w:numFmt w:val="bullet"/>
      <w:pStyle w:val="TitreDocumen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8"/>
      </w:rPr>
    </w:lvl>
  </w:abstractNum>
  <w:abstractNum w:abstractNumId="10" w15:restartNumberingAfterBreak="0">
    <w:nsid w:val="274A7AA2"/>
    <w:multiLevelType w:val="hybridMultilevel"/>
    <w:tmpl w:val="CB225300"/>
    <w:lvl w:ilvl="0" w:tplc="B9160286">
      <w:start w:val="1"/>
      <w:numFmt w:val="bullet"/>
      <w:pStyle w:val="Listepuces2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B72AD6"/>
    <w:multiLevelType w:val="hybridMultilevel"/>
    <w:tmpl w:val="2738FA96"/>
    <w:name w:val="WW8Num1123"/>
    <w:lvl w:ilvl="0" w:tplc="DAB4A55C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4182D"/>
    <w:multiLevelType w:val="hybridMultilevel"/>
    <w:tmpl w:val="5A943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731AEA"/>
    <w:multiLevelType w:val="hybridMultilevel"/>
    <w:tmpl w:val="63FAF1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23577"/>
    <w:multiLevelType w:val="hybridMultilevel"/>
    <w:tmpl w:val="9DCABB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6D5C80"/>
    <w:multiLevelType w:val="hybridMultilevel"/>
    <w:tmpl w:val="A5D43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23BCA"/>
    <w:multiLevelType w:val="hybridMultilevel"/>
    <w:tmpl w:val="FC6E95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745F2"/>
    <w:multiLevelType w:val="hybridMultilevel"/>
    <w:tmpl w:val="329293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A6483"/>
    <w:multiLevelType w:val="hybridMultilevel"/>
    <w:tmpl w:val="66BA8C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C14F88"/>
    <w:multiLevelType w:val="hybridMultilevel"/>
    <w:tmpl w:val="CFFEFC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523D0"/>
    <w:multiLevelType w:val="hybridMultilevel"/>
    <w:tmpl w:val="0BA89F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5D328F"/>
    <w:multiLevelType w:val="hybridMultilevel"/>
    <w:tmpl w:val="C9A66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425"/>
    <w:multiLevelType w:val="hybridMultilevel"/>
    <w:tmpl w:val="0C5C6A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A820AE"/>
    <w:multiLevelType w:val="hybridMultilevel"/>
    <w:tmpl w:val="F998CD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5537C7"/>
    <w:multiLevelType w:val="hybridMultilevel"/>
    <w:tmpl w:val="DDA499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81936"/>
    <w:multiLevelType w:val="hybridMultilevel"/>
    <w:tmpl w:val="BA4C9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39592B"/>
    <w:multiLevelType w:val="hybridMultilevel"/>
    <w:tmpl w:val="D470558E"/>
    <w:lvl w:ilvl="0" w:tplc="880CDA2E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7A13CE"/>
    <w:multiLevelType w:val="hybridMultilevel"/>
    <w:tmpl w:val="DC2AD8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881995"/>
    <w:multiLevelType w:val="hybridMultilevel"/>
    <w:tmpl w:val="4BA2E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828B8"/>
    <w:multiLevelType w:val="hybridMultilevel"/>
    <w:tmpl w:val="CFC0A3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916B3D"/>
    <w:multiLevelType w:val="hybridMultilevel"/>
    <w:tmpl w:val="BD5015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0B2275"/>
    <w:multiLevelType w:val="hybridMultilevel"/>
    <w:tmpl w:val="1A70BA1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22"/>
  </w:num>
  <w:num w:numId="7">
    <w:abstractNumId w:val="3"/>
  </w:num>
  <w:num w:numId="8">
    <w:abstractNumId w:val="8"/>
  </w:num>
  <w:num w:numId="9">
    <w:abstractNumId w:val="7"/>
  </w:num>
  <w:num w:numId="10">
    <w:abstractNumId w:val="14"/>
  </w:num>
  <w:num w:numId="11">
    <w:abstractNumId w:val="29"/>
  </w:num>
  <w:num w:numId="12">
    <w:abstractNumId w:val="16"/>
  </w:num>
  <w:num w:numId="13">
    <w:abstractNumId w:val="4"/>
  </w:num>
  <w:num w:numId="14">
    <w:abstractNumId w:val="6"/>
  </w:num>
  <w:num w:numId="15">
    <w:abstractNumId w:val="18"/>
  </w:num>
  <w:num w:numId="16">
    <w:abstractNumId w:val="30"/>
  </w:num>
  <w:num w:numId="17">
    <w:abstractNumId w:val="20"/>
  </w:num>
  <w:num w:numId="18">
    <w:abstractNumId w:val="25"/>
  </w:num>
  <w:num w:numId="19">
    <w:abstractNumId w:val="1"/>
  </w:num>
  <w:num w:numId="20">
    <w:abstractNumId w:val="11"/>
  </w:num>
  <w:num w:numId="21">
    <w:abstractNumId w:val="2"/>
  </w:num>
  <w:num w:numId="22">
    <w:abstractNumId w:val="23"/>
  </w:num>
  <w:num w:numId="23">
    <w:abstractNumId w:val="15"/>
  </w:num>
  <w:num w:numId="24">
    <w:abstractNumId w:val="28"/>
  </w:num>
  <w:num w:numId="25">
    <w:abstractNumId w:val="19"/>
  </w:num>
  <w:num w:numId="26">
    <w:abstractNumId w:val="17"/>
  </w:num>
  <w:num w:numId="27">
    <w:abstractNumId w:val="24"/>
  </w:num>
  <w:num w:numId="28">
    <w:abstractNumId w:val="31"/>
  </w:num>
  <w:num w:numId="29">
    <w:abstractNumId w:val="27"/>
  </w:num>
  <w:num w:numId="30">
    <w:abstractNumId w:val="13"/>
  </w:num>
  <w:num w:numId="31">
    <w:abstractNumId w:val="21"/>
  </w:num>
  <w:num w:numId="32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644D"/>
    <w:rsid w:val="00001CCF"/>
    <w:rsid w:val="00011DDA"/>
    <w:rsid w:val="00012B72"/>
    <w:rsid w:val="00013C9D"/>
    <w:rsid w:val="000167F3"/>
    <w:rsid w:val="000241FB"/>
    <w:rsid w:val="000243E3"/>
    <w:rsid w:val="000254C9"/>
    <w:rsid w:val="00025C15"/>
    <w:rsid w:val="000267FB"/>
    <w:rsid w:val="00026C6E"/>
    <w:rsid w:val="00027FC5"/>
    <w:rsid w:val="000336B3"/>
    <w:rsid w:val="000340C9"/>
    <w:rsid w:val="0003797A"/>
    <w:rsid w:val="0004252D"/>
    <w:rsid w:val="0004362A"/>
    <w:rsid w:val="00047AF8"/>
    <w:rsid w:val="00052395"/>
    <w:rsid w:val="00055B95"/>
    <w:rsid w:val="00061274"/>
    <w:rsid w:val="00065629"/>
    <w:rsid w:val="000800F9"/>
    <w:rsid w:val="00082E23"/>
    <w:rsid w:val="00091DA8"/>
    <w:rsid w:val="000939D5"/>
    <w:rsid w:val="00097278"/>
    <w:rsid w:val="000A13F1"/>
    <w:rsid w:val="000A192A"/>
    <w:rsid w:val="000A7F8E"/>
    <w:rsid w:val="000B0748"/>
    <w:rsid w:val="000B413A"/>
    <w:rsid w:val="000C213E"/>
    <w:rsid w:val="000D3EEC"/>
    <w:rsid w:val="000E4E52"/>
    <w:rsid w:val="000F00D1"/>
    <w:rsid w:val="00102486"/>
    <w:rsid w:val="001051ED"/>
    <w:rsid w:val="0011261C"/>
    <w:rsid w:val="00113E10"/>
    <w:rsid w:val="00122265"/>
    <w:rsid w:val="00127762"/>
    <w:rsid w:val="0014244B"/>
    <w:rsid w:val="0014790C"/>
    <w:rsid w:val="00152380"/>
    <w:rsid w:val="00155F7A"/>
    <w:rsid w:val="00172637"/>
    <w:rsid w:val="0017267B"/>
    <w:rsid w:val="00174A6F"/>
    <w:rsid w:val="00176796"/>
    <w:rsid w:val="00177013"/>
    <w:rsid w:val="0017797B"/>
    <w:rsid w:val="00182C65"/>
    <w:rsid w:val="001A13FE"/>
    <w:rsid w:val="001A4320"/>
    <w:rsid w:val="001B7672"/>
    <w:rsid w:val="001B7BE0"/>
    <w:rsid w:val="001C10E0"/>
    <w:rsid w:val="001D0288"/>
    <w:rsid w:val="001D374D"/>
    <w:rsid w:val="001F37C6"/>
    <w:rsid w:val="001F7A16"/>
    <w:rsid w:val="002068FA"/>
    <w:rsid w:val="00206C72"/>
    <w:rsid w:val="00214090"/>
    <w:rsid w:val="00216A0E"/>
    <w:rsid w:val="00225525"/>
    <w:rsid w:val="002259EC"/>
    <w:rsid w:val="00225AEF"/>
    <w:rsid w:val="00225B68"/>
    <w:rsid w:val="00225D28"/>
    <w:rsid w:val="002408B2"/>
    <w:rsid w:val="00243D3E"/>
    <w:rsid w:val="002453C7"/>
    <w:rsid w:val="002522C3"/>
    <w:rsid w:val="002567EB"/>
    <w:rsid w:val="00256EBA"/>
    <w:rsid w:val="00257A8D"/>
    <w:rsid w:val="00263A75"/>
    <w:rsid w:val="00264AED"/>
    <w:rsid w:val="002704E1"/>
    <w:rsid w:val="002734A0"/>
    <w:rsid w:val="0027629D"/>
    <w:rsid w:val="00280A08"/>
    <w:rsid w:val="00280FC2"/>
    <w:rsid w:val="00282736"/>
    <w:rsid w:val="00287678"/>
    <w:rsid w:val="00290B1A"/>
    <w:rsid w:val="00291903"/>
    <w:rsid w:val="002922C6"/>
    <w:rsid w:val="00296A34"/>
    <w:rsid w:val="002A1676"/>
    <w:rsid w:val="002B7DBE"/>
    <w:rsid w:val="002C4939"/>
    <w:rsid w:val="002C570D"/>
    <w:rsid w:val="002C5EEC"/>
    <w:rsid w:val="002E0CB3"/>
    <w:rsid w:val="002E1CF9"/>
    <w:rsid w:val="002E2652"/>
    <w:rsid w:val="002F475F"/>
    <w:rsid w:val="002F566A"/>
    <w:rsid w:val="002F7B1A"/>
    <w:rsid w:val="00300DDC"/>
    <w:rsid w:val="00302B95"/>
    <w:rsid w:val="00310F94"/>
    <w:rsid w:val="0031273E"/>
    <w:rsid w:val="00315247"/>
    <w:rsid w:val="00322956"/>
    <w:rsid w:val="00332C2F"/>
    <w:rsid w:val="0033314A"/>
    <w:rsid w:val="003348C8"/>
    <w:rsid w:val="00334EF6"/>
    <w:rsid w:val="003415BE"/>
    <w:rsid w:val="00343984"/>
    <w:rsid w:val="00350163"/>
    <w:rsid w:val="0035036B"/>
    <w:rsid w:val="00353851"/>
    <w:rsid w:val="00356857"/>
    <w:rsid w:val="00360642"/>
    <w:rsid w:val="00365189"/>
    <w:rsid w:val="003824D1"/>
    <w:rsid w:val="00385755"/>
    <w:rsid w:val="00386F9C"/>
    <w:rsid w:val="003927F3"/>
    <w:rsid w:val="00392B77"/>
    <w:rsid w:val="003B2825"/>
    <w:rsid w:val="003B5539"/>
    <w:rsid w:val="003B5C5A"/>
    <w:rsid w:val="003D4ABD"/>
    <w:rsid w:val="003D4E96"/>
    <w:rsid w:val="003E0FF6"/>
    <w:rsid w:val="003E18A4"/>
    <w:rsid w:val="003E5C1A"/>
    <w:rsid w:val="003E7E2E"/>
    <w:rsid w:val="003F04EB"/>
    <w:rsid w:val="003F1674"/>
    <w:rsid w:val="003F5863"/>
    <w:rsid w:val="003F6970"/>
    <w:rsid w:val="00400A51"/>
    <w:rsid w:val="004014B6"/>
    <w:rsid w:val="00401A7B"/>
    <w:rsid w:val="00403334"/>
    <w:rsid w:val="0040593A"/>
    <w:rsid w:val="004114CF"/>
    <w:rsid w:val="00416424"/>
    <w:rsid w:val="00424E9C"/>
    <w:rsid w:val="00430845"/>
    <w:rsid w:val="0043786A"/>
    <w:rsid w:val="0044045E"/>
    <w:rsid w:val="004469C2"/>
    <w:rsid w:val="00455068"/>
    <w:rsid w:val="004564D1"/>
    <w:rsid w:val="00473920"/>
    <w:rsid w:val="00480F17"/>
    <w:rsid w:val="004818FD"/>
    <w:rsid w:val="00481D6A"/>
    <w:rsid w:val="00486507"/>
    <w:rsid w:val="004909AF"/>
    <w:rsid w:val="0049508C"/>
    <w:rsid w:val="004962D5"/>
    <w:rsid w:val="004A7A96"/>
    <w:rsid w:val="004A7E15"/>
    <w:rsid w:val="004B4A0B"/>
    <w:rsid w:val="004C0A50"/>
    <w:rsid w:val="004C25F8"/>
    <w:rsid w:val="004C3FB6"/>
    <w:rsid w:val="004C4E47"/>
    <w:rsid w:val="004D0AB4"/>
    <w:rsid w:val="004D41D8"/>
    <w:rsid w:val="004F05AC"/>
    <w:rsid w:val="004F3AFF"/>
    <w:rsid w:val="004F4A03"/>
    <w:rsid w:val="004F5606"/>
    <w:rsid w:val="005011A4"/>
    <w:rsid w:val="0050387E"/>
    <w:rsid w:val="00522701"/>
    <w:rsid w:val="005232F0"/>
    <w:rsid w:val="0053143B"/>
    <w:rsid w:val="00531A1F"/>
    <w:rsid w:val="00542FB5"/>
    <w:rsid w:val="00545190"/>
    <w:rsid w:val="005551AE"/>
    <w:rsid w:val="00560DAB"/>
    <w:rsid w:val="005674C1"/>
    <w:rsid w:val="00575CB3"/>
    <w:rsid w:val="0057679E"/>
    <w:rsid w:val="0058248B"/>
    <w:rsid w:val="00583956"/>
    <w:rsid w:val="005845A6"/>
    <w:rsid w:val="00590A42"/>
    <w:rsid w:val="00591C81"/>
    <w:rsid w:val="0059576C"/>
    <w:rsid w:val="005A0C04"/>
    <w:rsid w:val="005A2DBD"/>
    <w:rsid w:val="005B072E"/>
    <w:rsid w:val="005B0AD4"/>
    <w:rsid w:val="005B5CEC"/>
    <w:rsid w:val="005E2EC6"/>
    <w:rsid w:val="005E3E99"/>
    <w:rsid w:val="005E5D6E"/>
    <w:rsid w:val="005F11E7"/>
    <w:rsid w:val="005F60AA"/>
    <w:rsid w:val="00606443"/>
    <w:rsid w:val="006066D7"/>
    <w:rsid w:val="006110E0"/>
    <w:rsid w:val="00611945"/>
    <w:rsid w:val="00613FC3"/>
    <w:rsid w:val="00633518"/>
    <w:rsid w:val="00634660"/>
    <w:rsid w:val="00640472"/>
    <w:rsid w:val="00651B20"/>
    <w:rsid w:val="00653B87"/>
    <w:rsid w:val="00657C04"/>
    <w:rsid w:val="00664361"/>
    <w:rsid w:val="00677DBD"/>
    <w:rsid w:val="00690944"/>
    <w:rsid w:val="00691A11"/>
    <w:rsid w:val="006929BB"/>
    <w:rsid w:val="006946F3"/>
    <w:rsid w:val="00694D37"/>
    <w:rsid w:val="006A1B74"/>
    <w:rsid w:val="006A390F"/>
    <w:rsid w:val="006A7406"/>
    <w:rsid w:val="006A7532"/>
    <w:rsid w:val="006B1290"/>
    <w:rsid w:val="006B3FF6"/>
    <w:rsid w:val="006B42E2"/>
    <w:rsid w:val="006B6FAE"/>
    <w:rsid w:val="006C0B3A"/>
    <w:rsid w:val="006C697D"/>
    <w:rsid w:val="006D00A0"/>
    <w:rsid w:val="006D4EF5"/>
    <w:rsid w:val="006E6D90"/>
    <w:rsid w:val="006E73D2"/>
    <w:rsid w:val="006F3261"/>
    <w:rsid w:val="006F7347"/>
    <w:rsid w:val="006F73C7"/>
    <w:rsid w:val="00703D2A"/>
    <w:rsid w:val="0071130D"/>
    <w:rsid w:val="007352EA"/>
    <w:rsid w:val="00751032"/>
    <w:rsid w:val="00752760"/>
    <w:rsid w:val="00753D2B"/>
    <w:rsid w:val="00755EBB"/>
    <w:rsid w:val="00757EF8"/>
    <w:rsid w:val="007605B9"/>
    <w:rsid w:val="00765474"/>
    <w:rsid w:val="00771E95"/>
    <w:rsid w:val="0077298F"/>
    <w:rsid w:val="00782FAA"/>
    <w:rsid w:val="007830B1"/>
    <w:rsid w:val="007838C3"/>
    <w:rsid w:val="00786FC6"/>
    <w:rsid w:val="007915D4"/>
    <w:rsid w:val="007A08BA"/>
    <w:rsid w:val="007A1E12"/>
    <w:rsid w:val="007A3622"/>
    <w:rsid w:val="007A5CC8"/>
    <w:rsid w:val="007B19C5"/>
    <w:rsid w:val="007B4A0A"/>
    <w:rsid w:val="007B7E5D"/>
    <w:rsid w:val="007C365C"/>
    <w:rsid w:val="007D2BE5"/>
    <w:rsid w:val="007D3639"/>
    <w:rsid w:val="007D4AF2"/>
    <w:rsid w:val="007E02DC"/>
    <w:rsid w:val="007E1BFF"/>
    <w:rsid w:val="007F1CC8"/>
    <w:rsid w:val="00801819"/>
    <w:rsid w:val="00802444"/>
    <w:rsid w:val="008041B5"/>
    <w:rsid w:val="00811748"/>
    <w:rsid w:val="00813534"/>
    <w:rsid w:val="00813C10"/>
    <w:rsid w:val="0081691E"/>
    <w:rsid w:val="00817039"/>
    <w:rsid w:val="00817202"/>
    <w:rsid w:val="00820504"/>
    <w:rsid w:val="008271E1"/>
    <w:rsid w:val="00830E62"/>
    <w:rsid w:val="00832B6D"/>
    <w:rsid w:val="008352AF"/>
    <w:rsid w:val="00850247"/>
    <w:rsid w:val="00851C91"/>
    <w:rsid w:val="00851DF9"/>
    <w:rsid w:val="008562D4"/>
    <w:rsid w:val="00861858"/>
    <w:rsid w:val="00861AE8"/>
    <w:rsid w:val="00863AC6"/>
    <w:rsid w:val="00866AF9"/>
    <w:rsid w:val="0086735C"/>
    <w:rsid w:val="00867EFA"/>
    <w:rsid w:val="0087435B"/>
    <w:rsid w:val="008822F6"/>
    <w:rsid w:val="00882F54"/>
    <w:rsid w:val="0088444D"/>
    <w:rsid w:val="008860E0"/>
    <w:rsid w:val="00887F24"/>
    <w:rsid w:val="00893FFB"/>
    <w:rsid w:val="008C644D"/>
    <w:rsid w:val="008D064A"/>
    <w:rsid w:val="008E0F96"/>
    <w:rsid w:val="008E4A5C"/>
    <w:rsid w:val="008E4FF8"/>
    <w:rsid w:val="008E6FA8"/>
    <w:rsid w:val="008F0F03"/>
    <w:rsid w:val="008F1A6A"/>
    <w:rsid w:val="008F5278"/>
    <w:rsid w:val="008F54B7"/>
    <w:rsid w:val="008F6E81"/>
    <w:rsid w:val="00901281"/>
    <w:rsid w:val="009052B7"/>
    <w:rsid w:val="00911464"/>
    <w:rsid w:val="009210CF"/>
    <w:rsid w:val="009214E5"/>
    <w:rsid w:val="00922778"/>
    <w:rsid w:val="00923A48"/>
    <w:rsid w:val="00923CE5"/>
    <w:rsid w:val="00925F2B"/>
    <w:rsid w:val="00926754"/>
    <w:rsid w:val="00935295"/>
    <w:rsid w:val="00936741"/>
    <w:rsid w:val="00943E20"/>
    <w:rsid w:val="0095076B"/>
    <w:rsid w:val="00951865"/>
    <w:rsid w:val="00960DC7"/>
    <w:rsid w:val="00961A1C"/>
    <w:rsid w:val="00970A44"/>
    <w:rsid w:val="00976286"/>
    <w:rsid w:val="0098039D"/>
    <w:rsid w:val="00981C89"/>
    <w:rsid w:val="00987651"/>
    <w:rsid w:val="0099629C"/>
    <w:rsid w:val="009A247B"/>
    <w:rsid w:val="009A2C79"/>
    <w:rsid w:val="009A4365"/>
    <w:rsid w:val="009A61A8"/>
    <w:rsid w:val="009B09D5"/>
    <w:rsid w:val="009B1FE4"/>
    <w:rsid w:val="009B4197"/>
    <w:rsid w:val="009B4E38"/>
    <w:rsid w:val="009C0C63"/>
    <w:rsid w:val="009D34C9"/>
    <w:rsid w:val="009E049F"/>
    <w:rsid w:val="009E1DF1"/>
    <w:rsid w:val="009E35AC"/>
    <w:rsid w:val="009F1991"/>
    <w:rsid w:val="00A0053F"/>
    <w:rsid w:val="00A0258F"/>
    <w:rsid w:val="00A029B1"/>
    <w:rsid w:val="00A062D0"/>
    <w:rsid w:val="00A12B2E"/>
    <w:rsid w:val="00A13BCB"/>
    <w:rsid w:val="00A15017"/>
    <w:rsid w:val="00A16392"/>
    <w:rsid w:val="00A16DAE"/>
    <w:rsid w:val="00A2264A"/>
    <w:rsid w:val="00A22B2B"/>
    <w:rsid w:val="00A25D7E"/>
    <w:rsid w:val="00A30071"/>
    <w:rsid w:val="00A37F88"/>
    <w:rsid w:val="00A5217D"/>
    <w:rsid w:val="00A65E39"/>
    <w:rsid w:val="00A70072"/>
    <w:rsid w:val="00A711BE"/>
    <w:rsid w:val="00A722E1"/>
    <w:rsid w:val="00A72A74"/>
    <w:rsid w:val="00A732B5"/>
    <w:rsid w:val="00AA0BAC"/>
    <w:rsid w:val="00AA11A0"/>
    <w:rsid w:val="00AC034A"/>
    <w:rsid w:val="00AD5A25"/>
    <w:rsid w:val="00AD5D6E"/>
    <w:rsid w:val="00AE0CA6"/>
    <w:rsid w:val="00AE2094"/>
    <w:rsid w:val="00AF7A40"/>
    <w:rsid w:val="00B022B6"/>
    <w:rsid w:val="00B03922"/>
    <w:rsid w:val="00B07D80"/>
    <w:rsid w:val="00B07DF5"/>
    <w:rsid w:val="00B233F3"/>
    <w:rsid w:val="00B24259"/>
    <w:rsid w:val="00B250B5"/>
    <w:rsid w:val="00B26DF5"/>
    <w:rsid w:val="00B32985"/>
    <w:rsid w:val="00B3600B"/>
    <w:rsid w:val="00B406FC"/>
    <w:rsid w:val="00B44258"/>
    <w:rsid w:val="00B4795B"/>
    <w:rsid w:val="00B55A2B"/>
    <w:rsid w:val="00B56D7B"/>
    <w:rsid w:val="00B627A8"/>
    <w:rsid w:val="00B6756B"/>
    <w:rsid w:val="00B7012E"/>
    <w:rsid w:val="00B7451F"/>
    <w:rsid w:val="00B74BC0"/>
    <w:rsid w:val="00B752B6"/>
    <w:rsid w:val="00B80C27"/>
    <w:rsid w:val="00B84AB1"/>
    <w:rsid w:val="00B93F71"/>
    <w:rsid w:val="00BA3A01"/>
    <w:rsid w:val="00BB0033"/>
    <w:rsid w:val="00BC16D6"/>
    <w:rsid w:val="00BC50A3"/>
    <w:rsid w:val="00BC6B81"/>
    <w:rsid w:val="00BD045B"/>
    <w:rsid w:val="00BE4519"/>
    <w:rsid w:val="00BF264D"/>
    <w:rsid w:val="00BF7202"/>
    <w:rsid w:val="00C06900"/>
    <w:rsid w:val="00C109CE"/>
    <w:rsid w:val="00C1278A"/>
    <w:rsid w:val="00C2252D"/>
    <w:rsid w:val="00C2584A"/>
    <w:rsid w:val="00C31746"/>
    <w:rsid w:val="00C41869"/>
    <w:rsid w:val="00C461BF"/>
    <w:rsid w:val="00C5109F"/>
    <w:rsid w:val="00C5130F"/>
    <w:rsid w:val="00C5345E"/>
    <w:rsid w:val="00C53F07"/>
    <w:rsid w:val="00C62786"/>
    <w:rsid w:val="00C651FB"/>
    <w:rsid w:val="00C66DAF"/>
    <w:rsid w:val="00C67734"/>
    <w:rsid w:val="00C71C4E"/>
    <w:rsid w:val="00C72D93"/>
    <w:rsid w:val="00C76D97"/>
    <w:rsid w:val="00C95785"/>
    <w:rsid w:val="00C95844"/>
    <w:rsid w:val="00CA38D6"/>
    <w:rsid w:val="00CB0689"/>
    <w:rsid w:val="00CC6854"/>
    <w:rsid w:val="00CD63D6"/>
    <w:rsid w:val="00CE1AA8"/>
    <w:rsid w:val="00CE73E0"/>
    <w:rsid w:val="00D0079E"/>
    <w:rsid w:val="00D007E2"/>
    <w:rsid w:val="00D051BF"/>
    <w:rsid w:val="00D06CC3"/>
    <w:rsid w:val="00D10725"/>
    <w:rsid w:val="00D1441B"/>
    <w:rsid w:val="00D235BE"/>
    <w:rsid w:val="00D26657"/>
    <w:rsid w:val="00D376B3"/>
    <w:rsid w:val="00D43FDE"/>
    <w:rsid w:val="00D44FB2"/>
    <w:rsid w:val="00D5094B"/>
    <w:rsid w:val="00D53B71"/>
    <w:rsid w:val="00D57F39"/>
    <w:rsid w:val="00D605B7"/>
    <w:rsid w:val="00D6280C"/>
    <w:rsid w:val="00D641B0"/>
    <w:rsid w:val="00D65655"/>
    <w:rsid w:val="00D67E9C"/>
    <w:rsid w:val="00D81E94"/>
    <w:rsid w:val="00D845D3"/>
    <w:rsid w:val="00D8531E"/>
    <w:rsid w:val="00D85327"/>
    <w:rsid w:val="00D86EFE"/>
    <w:rsid w:val="00D90FFC"/>
    <w:rsid w:val="00DA0F1F"/>
    <w:rsid w:val="00DA1196"/>
    <w:rsid w:val="00DA5F02"/>
    <w:rsid w:val="00DA7D16"/>
    <w:rsid w:val="00DA7D4E"/>
    <w:rsid w:val="00DB06C6"/>
    <w:rsid w:val="00DB1943"/>
    <w:rsid w:val="00DB39D7"/>
    <w:rsid w:val="00DC52EE"/>
    <w:rsid w:val="00DD0E28"/>
    <w:rsid w:val="00DD175F"/>
    <w:rsid w:val="00DD2331"/>
    <w:rsid w:val="00DD57B8"/>
    <w:rsid w:val="00DE01F6"/>
    <w:rsid w:val="00DE58F8"/>
    <w:rsid w:val="00DF1109"/>
    <w:rsid w:val="00DF55E3"/>
    <w:rsid w:val="00DF5CF7"/>
    <w:rsid w:val="00E11C07"/>
    <w:rsid w:val="00E148E3"/>
    <w:rsid w:val="00E203C1"/>
    <w:rsid w:val="00E35113"/>
    <w:rsid w:val="00E368FE"/>
    <w:rsid w:val="00E36CE3"/>
    <w:rsid w:val="00E45E37"/>
    <w:rsid w:val="00E50125"/>
    <w:rsid w:val="00E61DC9"/>
    <w:rsid w:val="00E6775B"/>
    <w:rsid w:val="00E82A03"/>
    <w:rsid w:val="00E8543C"/>
    <w:rsid w:val="00E85E7F"/>
    <w:rsid w:val="00E936D5"/>
    <w:rsid w:val="00E96A37"/>
    <w:rsid w:val="00EA1941"/>
    <w:rsid w:val="00EA42CC"/>
    <w:rsid w:val="00EB0526"/>
    <w:rsid w:val="00EB0A66"/>
    <w:rsid w:val="00EB1C0E"/>
    <w:rsid w:val="00EB2292"/>
    <w:rsid w:val="00EB57CC"/>
    <w:rsid w:val="00EB65BF"/>
    <w:rsid w:val="00EB6C6B"/>
    <w:rsid w:val="00EC3E6B"/>
    <w:rsid w:val="00EC4B9B"/>
    <w:rsid w:val="00EC5D23"/>
    <w:rsid w:val="00EC702A"/>
    <w:rsid w:val="00EC710B"/>
    <w:rsid w:val="00ED43D0"/>
    <w:rsid w:val="00EE053C"/>
    <w:rsid w:val="00EE1D6B"/>
    <w:rsid w:val="00EF4035"/>
    <w:rsid w:val="00EF6785"/>
    <w:rsid w:val="00EF7A4E"/>
    <w:rsid w:val="00F01C18"/>
    <w:rsid w:val="00F01FEA"/>
    <w:rsid w:val="00F04C1B"/>
    <w:rsid w:val="00F1333C"/>
    <w:rsid w:val="00F159F1"/>
    <w:rsid w:val="00F265EC"/>
    <w:rsid w:val="00F3187F"/>
    <w:rsid w:val="00F34879"/>
    <w:rsid w:val="00F35695"/>
    <w:rsid w:val="00F37318"/>
    <w:rsid w:val="00F5246F"/>
    <w:rsid w:val="00F52600"/>
    <w:rsid w:val="00F54DD0"/>
    <w:rsid w:val="00F65D90"/>
    <w:rsid w:val="00F746DE"/>
    <w:rsid w:val="00F76E13"/>
    <w:rsid w:val="00F77B31"/>
    <w:rsid w:val="00F8196B"/>
    <w:rsid w:val="00F91AFD"/>
    <w:rsid w:val="00FA06D0"/>
    <w:rsid w:val="00FA14CC"/>
    <w:rsid w:val="00FA278F"/>
    <w:rsid w:val="00FA2FB8"/>
    <w:rsid w:val="00FA5213"/>
    <w:rsid w:val="00FB0F1E"/>
    <w:rsid w:val="00FB304C"/>
    <w:rsid w:val="00FB641F"/>
    <w:rsid w:val="00FB7726"/>
    <w:rsid w:val="00FC3527"/>
    <w:rsid w:val="00FC581C"/>
    <w:rsid w:val="00FC7EA9"/>
    <w:rsid w:val="00FC7FB9"/>
    <w:rsid w:val="00FD1917"/>
    <w:rsid w:val="00FD1BE9"/>
    <w:rsid w:val="00FE3556"/>
    <w:rsid w:val="00FE3773"/>
    <w:rsid w:val="00FF4F98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DA9DC6"/>
  <w15:chartTrackingRefBased/>
  <w15:docId w15:val="{8FEB76E1-22B9-419A-8778-AB1A2B3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Sans Serif" w:eastAsia="Times New Roman" w:hAnsi="MS Sans Serif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13F1"/>
    <w:pPr>
      <w:jc w:val="both"/>
    </w:pPr>
    <w:rPr>
      <w:rFonts w:ascii="Tahoma" w:hAnsi="Tahoma"/>
    </w:rPr>
  </w:style>
  <w:style w:type="paragraph" w:styleId="Titre1">
    <w:name w:val="heading 1"/>
    <w:basedOn w:val="Normal"/>
    <w:next w:val="Normal"/>
    <w:qFormat/>
    <w:rsid w:val="00480F17"/>
    <w:pPr>
      <w:keepNext/>
      <w:numPr>
        <w:numId w:val="2"/>
      </w:numPr>
      <w:spacing w:before="120" w:after="120"/>
      <w:outlineLvl w:val="0"/>
    </w:pPr>
    <w:rPr>
      <w:b/>
      <w:kern w:val="28"/>
      <w:sz w:val="22"/>
    </w:rPr>
  </w:style>
  <w:style w:type="paragraph" w:styleId="Titre2">
    <w:name w:val="heading 2"/>
    <w:aliases w:val="H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rsid w:val="00D44FB2"/>
    <w:pPr>
      <w:keepNext/>
      <w:numPr>
        <w:ilvl w:val="2"/>
        <w:numId w:val="2"/>
      </w:numPr>
      <w:spacing w:before="12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spacing w:before="60" w:after="60"/>
      <w:outlineLvl w:val="3"/>
    </w:pPr>
    <w:rPr>
      <w:b/>
    </w:rPr>
  </w:style>
  <w:style w:type="paragraph" w:styleId="Titre5">
    <w:name w:val="heading 5"/>
    <w:basedOn w:val="Titre4"/>
    <w:next w:val="Normal"/>
    <w:qFormat/>
    <w:pPr>
      <w:numPr>
        <w:ilvl w:val="4"/>
      </w:numPr>
      <w:spacing w:before="24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itreDocument">
    <w:name w:val="TitreDocument"/>
    <w:basedOn w:val="Normal"/>
    <w:next w:val="Normal"/>
    <w:pPr>
      <w:numPr>
        <w:numId w:val="1"/>
      </w:numPr>
      <w:tabs>
        <w:tab w:val="left" w:pos="1418"/>
      </w:tabs>
      <w:jc w:val="left"/>
    </w:pPr>
    <w:rPr>
      <w:b/>
      <w:sz w:val="24"/>
    </w:rPr>
  </w:style>
  <w:style w:type="character" w:styleId="Numrodepage">
    <w:name w:val="page number"/>
    <w:basedOn w:val="Policepardfaut"/>
  </w:style>
  <w:style w:type="paragraph" w:customStyle="1" w:styleId="Algo">
    <w:name w:val="Algo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left"/>
    </w:pPr>
    <w:rPr>
      <w:rFonts w:ascii="Courier New" w:hAnsi="Courier New"/>
      <w:color w:val="000080"/>
      <w:sz w:val="18"/>
    </w:rPr>
  </w:style>
  <w:style w:type="paragraph" w:customStyle="1" w:styleId="Problme">
    <w:name w:val="Problème"/>
    <w:basedOn w:val="Normal"/>
    <w:next w:val="Normal"/>
    <w:rPr>
      <w:rFonts w:ascii="Arial" w:hAnsi="Arial"/>
      <w:b/>
    </w:rPr>
  </w:style>
  <w:style w:type="paragraph" w:customStyle="1" w:styleId="Remarque">
    <w:name w:val="Remarque"/>
    <w:basedOn w:val="Normal"/>
    <w:pPr>
      <w:ind w:hanging="426"/>
    </w:pPr>
    <w:rPr>
      <w:i/>
    </w:rPr>
  </w:style>
  <w:style w:type="paragraph" w:styleId="Notedebasdepage">
    <w:name w:val="footnote text"/>
    <w:basedOn w:val="Normal"/>
    <w:semiHidden/>
    <w:rPr>
      <w:rFonts w:ascii="Arial" w:hAnsi="Arial"/>
    </w:rPr>
  </w:style>
  <w:style w:type="character" w:styleId="Appelnotedebasdep">
    <w:name w:val="footnote reference"/>
    <w:semiHidden/>
    <w:rPr>
      <w:vertAlign w:val="superscript"/>
    </w:rPr>
  </w:style>
  <w:style w:type="paragraph" w:styleId="Retraitcorpsdetexte">
    <w:name w:val="Body Text Indent"/>
    <w:basedOn w:val="Normal"/>
    <w:pPr>
      <w:ind w:left="567"/>
    </w:pPr>
    <w:rPr>
      <w:rFonts w:ascii="Arial" w:hAnsi="Arial"/>
    </w:rPr>
  </w:style>
  <w:style w:type="paragraph" w:styleId="Corpsdetexte">
    <w:name w:val="Body Text"/>
    <w:basedOn w:val="Normal"/>
    <w:rPr>
      <w:rFonts w:ascii="Arial" w:hAnsi="Arial"/>
    </w:rPr>
  </w:style>
  <w:style w:type="paragraph" w:styleId="Notedefin">
    <w:name w:val="endnote text"/>
    <w:basedOn w:val="Normal"/>
    <w:semiHidden/>
  </w:style>
  <w:style w:type="character" w:styleId="Appeldenotedefin">
    <w:name w:val="endnote reference"/>
    <w:semiHidden/>
    <w:rPr>
      <w:vertAlign w:val="superscript"/>
    </w:rPr>
  </w:style>
  <w:style w:type="paragraph" w:customStyle="1" w:styleId="Style1">
    <w:name w:val="Style1"/>
    <w:basedOn w:val="Normal"/>
    <w:next w:val="Normal"/>
    <w:rsid w:val="00B74BC0"/>
    <w:rPr>
      <w:rFonts w:ascii="Arial" w:hAnsi="Arial"/>
      <w:sz w:val="18"/>
    </w:rPr>
  </w:style>
  <w:style w:type="paragraph" w:customStyle="1" w:styleId="Module">
    <w:name w:val="Module"/>
    <w:basedOn w:val="Normal"/>
    <w:rsid w:val="00B74BC0"/>
    <w:rPr>
      <w:rFonts w:ascii="Verdana" w:hAnsi="Verdana"/>
      <w:b/>
      <w:color w:val="808080"/>
      <w:sz w:val="16"/>
      <w:szCs w:val="16"/>
    </w:rPr>
  </w:style>
  <w:style w:type="paragraph" w:customStyle="1" w:styleId="ListBulletedItem1">
    <w:name w:val="List Bulleted Item 1"/>
    <w:aliases w:val="lb1"/>
    <w:rsid w:val="00257A8D"/>
    <w:pPr>
      <w:spacing w:before="80" w:after="80" w:line="240" w:lineRule="exact"/>
      <w:ind w:left="357" w:right="544" w:hanging="357"/>
      <w:jc w:val="both"/>
    </w:pPr>
    <w:rPr>
      <w:rFonts w:ascii="Verdana" w:hAnsi="Verdana"/>
      <w:kern w:val="20"/>
      <w:lang w:bidi="he-IL"/>
    </w:rPr>
  </w:style>
  <w:style w:type="paragraph" w:customStyle="1" w:styleId="SQL">
    <w:name w:val="SQL"/>
    <w:basedOn w:val="En-tte"/>
    <w:rsid w:val="007B7E5D"/>
    <w:pPr>
      <w:tabs>
        <w:tab w:val="clear" w:pos="4536"/>
        <w:tab w:val="clear" w:pos="9072"/>
      </w:tabs>
      <w:ind w:left="360"/>
    </w:pPr>
    <w:rPr>
      <w:rFonts w:ascii="Courier New" w:hAnsi="Courier New"/>
      <w:sz w:val="18"/>
    </w:rPr>
  </w:style>
  <w:style w:type="paragraph" w:styleId="Corpsdetexte2">
    <w:name w:val="Body Text 2"/>
    <w:basedOn w:val="Normal"/>
    <w:link w:val="Corpsdetexte2Car"/>
    <w:rsid w:val="006A1B74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6A1B74"/>
    <w:rPr>
      <w:rFonts w:ascii="Tahoma" w:hAnsi="Tahoma"/>
    </w:rPr>
  </w:style>
  <w:style w:type="paragraph" w:customStyle="1" w:styleId="Retrait">
    <w:name w:val="Retrait"/>
    <w:basedOn w:val="Normal"/>
    <w:rsid w:val="006A1B74"/>
    <w:pPr>
      <w:ind w:left="1474"/>
    </w:pPr>
    <w:rPr>
      <w:sz w:val="18"/>
    </w:rPr>
  </w:style>
  <w:style w:type="table" w:styleId="Grilledutableau">
    <w:name w:val="Table Grid"/>
    <w:basedOn w:val="TableauNormal"/>
    <w:uiPriority w:val="59"/>
    <w:rsid w:val="00093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480F17"/>
    <w:rPr>
      <w:rFonts w:ascii="Arial" w:hAnsi="Arial" w:cs="Arial"/>
      <w:color w:val="0000FF"/>
      <w:sz w:val="20"/>
      <w:szCs w:val="20"/>
      <w:u w:val="single"/>
    </w:rPr>
  </w:style>
  <w:style w:type="character" w:customStyle="1" w:styleId="Titre1Car">
    <w:name w:val="Titre 1 Car"/>
    <w:rsid w:val="00480F17"/>
    <w:rPr>
      <w:rFonts w:ascii="Arial" w:hAnsi="Arial" w:cs="Arial"/>
      <w:b/>
      <w:bCs/>
      <w:color w:val="7D9BFF"/>
      <w:sz w:val="28"/>
      <w:szCs w:val="28"/>
      <w:lang w:val="fr-FR" w:eastAsia="ar-SA" w:bidi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80F1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rsid w:val="00480F17"/>
    <w:pPr>
      <w:ind w:left="200"/>
      <w:jc w:val="left"/>
    </w:pPr>
    <w:rPr>
      <w:rFonts w:ascii="Arial" w:hAnsi="Arial" w:cs="Arial"/>
      <w:color w:val="000080"/>
    </w:rPr>
  </w:style>
  <w:style w:type="paragraph" w:styleId="TM3">
    <w:name w:val="toc 3"/>
    <w:basedOn w:val="Normal"/>
    <w:next w:val="Normal"/>
    <w:autoRedefine/>
    <w:uiPriority w:val="39"/>
    <w:rsid w:val="00480F17"/>
    <w:pPr>
      <w:ind w:left="400"/>
      <w:jc w:val="left"/>
    </w:pPr>
    <w:rPr>
      <w:rFonts w:ascii="Arial" w:hAnsi="Arial" w:cs="Arial"/>
      <w:color w:val="000080"/>
    </w:rPr>
  </w:style>
  <w:style w:type="paragraph" w:styleId="Listepuces2">
    <w:name w:val="List Bullet 2"/>
    <w:basedOn w:val="Normal"/>
    <w:autoRedefine/>
    <w:rsid w:val="000D3EEC"/>
    <w:pPr>
      <w:numPr>
        <w:numId w:val="3"/>
      </w:numPr>
      <w:jc w:val="left"/>
    </w:pPr>
    <w:rPr>
      <w:rFonts w:ascii="Arial" w:hAnsi="Arial" w:cs="Arial"/>
      <w:color w:val="000080"/>
    </w:rPr>
  </w:style>
  <w:style w:type="paragraph" w:styleId="Sansinterligne">
    <w:name w:val="No Spacing"/>
    <w:uiPriority w:val="1"/>
    <w:qFormat/>
    <w:rsid w:val="00D44FB2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925F2B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Code">
    <w:name w:val="Code"/>
    <w:basedOn w:val="Normal"/>
    <w:link w:val="CodeCar"/>
    <w:qFormat/>
    <w:rsid w:val="00C72D93"/>
    <w:pPr>
      <w:pBdr>
        <w:top w:val="single" w:sz="4" w:space="3" w:color="C2D69B"/>
        <w:left w:val="single" w:sz="4" w:space="4" w:color="C2D69B"/>
        <w:bottom w:val="single" w:sz="4" w:space="3" w:color="C2D69B"/>
        <w:right w:val="single" w:sz="4" w:space="4" w:color="C2D69B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 w:cs="Courier New"/>
      <w:color w:val="4F6228"/>
      <w:sz w:val="16"/>
    </w:rPr>
  </w:style>
  <w:style w:type="character" w:customStyle="1" w:styleId="CodeCar">
    <w:name w:val="Code Car"/>
    <w:link w:val="Code"/>
    <w:rsid w:val="00C72D93"/>
    <w:rPr>
      <w:rFonts w:ascii="Courier New" w:hAnsi="Courier New" w:cs="Courier New"/>
      <w:color w:val="4F6228"/>
      <w:sz w:val="16"/>
    </w:rPr>
  </w:style>
  <w:style w:type="character" w:customStyle="1" w:styleId="bold">
    <w:name w:val="bold"/>
    <w:rsid w:val="001B7672"/>
  </w:style>
  <w:style w:type="paragraph" w:styleId="NormalWeb">
    <w:name w:val="Normal (Web)"/>
    <w:basedOn w:val="Normal"/>
    <w:rsid w:val="001B7672"/>
    <w:pPr>
      <w:widowControl w:val="0"/>
      <w:tabs>
        <w:tab w:val="num" w:pos="720"/>
      </w:tabs>
      <w:suppressAutoHyphens/>
      <w:ind w:left="720" w:hanging="360"/>
      <w:jc w:val="left"/>
    </w:pPr>
    <w:rPr>
      <w:rFonts w:ascii="Times New Roman" w:eastAsia="SimSun" w:hAnsi="Times New Roman" w:cs="Mangal"/>
      <w:kern w:val="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\Documents\AuBoulot\mod&#232;lesOffice\SI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SIO.dot</Template>
  <TotalTime>57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PRO2A</vt:lpstr>
    </vt:vector>
  </TitlesOfParts>
  <Company>Education Nationale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PRO2A</dc:title>
  <dc:subject>Description du projet</dc:subject>
  <dc:creator>Darius KUGEL</dc:creator>
  <cp:keywords/>
  <dc:description/>
  <cp:lastModifiedBy>Catherine Lebeau</cp:lastModifiedBy>
  <cp:revision>3</cp:revision>
  <cp:lastPrinted>1997-08-29T08:19:00Z</cp:lastPrinted>
  <dcterms:created xsi:type="dcterms:W3CDTF">2018-10-15T09:25:00Z</dcterms:created>
  <dcterms:modified xsi:type="dcterms:W3CDTF">2018-11-09T10:44:00Z</dcterms:modified>
  <cp:category>BTS SIO</cp:category>
</cp:coreProperties>
</file>